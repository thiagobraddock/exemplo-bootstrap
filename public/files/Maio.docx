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Tabela de layout"/>
      </w:tblPr>
      <w:tblGrid>
        <w:gridCol w:w="10466"/>
      </w:tblGrid>
      <w:tr w:rsidR="00EA415B" w:rsidRPr="00A544F0" w14:paraId="455B7B39" w14:textId="77777777">
        <w:tc>
          <w:tcPr>
            <w:tcW w:w="11016" w:type="dxa"/>
            <w:shd w:val="clear" w:color="auto" w:fill="495E00" w:themeFill="accent1" w:themeFillShade="80"/>
          </w:tcPr>
          <w:p w14:paraId="6BE18295" w14:textId="2D8C3D0B" w:rsidR="00EA415B" w:rsidRPr="00A544F0" w:rsidRDefault="002F68F9" w:rsidP="00A544F0">
            <w:pPr>
              <w:pStyle w:val="Ms"/>
              <w:ind w:left="720" w:hanging="720"/>
              <w:rPr>
                <w:lang w:val="pt-BR"/>
              </w:rPr>
            </w:pPr>
            <w:r>
              <w:rPr>
                <w:lang w:val="pt-BR" w:bidi="pt-BR"/>
              </w:rPr>
              <w:t>Maio</w:t>
            </w:r>
          </w:p>
        </w:tc>
      </w:tr>
      <w:tr w:rsidR="00EA415B" w:rsidRPr="00A544F0" w14:paraId="6513947E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61932587" w14:textId="77777777" w:rsidR="00EA415B" w:rsidRPr="00A544F0" w:rsidRDefault="00375B27">
            <w:pPr>
              <w:pStyle w:val="Ano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 MonthStart \@  yyyy   \* MERGEFORMAT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t>2021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69412DFF" w14:textId="77777777">
        <w:sdt>
          <w:sdtPr>
            <w:rPr>
              <w:lang w:val="pt-BR"/>
            </w:rPr>
            <w:id w:val="31938203"/>
            <w:placeholder>
              <w:docPart w:val="7837E3FB71694ABDAA6E3FFAD57AB7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14:paraId="3B34878E" w14:textId="77777777" w:rsidR="00EA415B" w:rsidRPr="00A544F0" w:rsidRDefault="00375B27">
                <w:pPr>
                  <w:pStyle w:val="Subttulo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Subtítulo</w:t>
                </w:r>
              </w:p>
            </w:tc>
          </w:sdtContent>
        </w:sdt>
      </w:tr>
    </w:tbl>
    <w:tbl>
      <w:tblPr>
        <w:tblStyle w:val="TabelaSimples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Tabela de layout"/>
      </w:tblPr>
      <w:tblGrid>
        <w:gridCol w:w="6411"/>
        <w:gridCol w:w="4055"/>
      </w:tblGrid>
      <w:tr w:rsidR="00EA415B" w:rsidRPr="00A544F0" w14:paraId="4EBB196F" w14:textId="77777777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rPr>
                <w:lang w:val="pt-BR"/>
              </w:rPr>
              <w:id w:val="1498380741"/>
              <w:placeholder>
                <w:docPart w:val="9832E989AD4E498991EB4E825C5DC33F"/>
              </w:placeholder>
              <w:temporary/>
              <w:showingPlcHdr/>
              <w15:appearance w15:val="hidden"/>
            </w:sdtPr>
            <w:sdtEndPr/>
            <w:sdtContent>
              <w:p w14:paraId="048E808F" w14:textId="77777777" w:rsidR="00EA415B" w:rsidRPr="00A544F0" w:rsidRDefault="00375B27">
                <w:pPr>
                  <w:pStyle w:val="Ttulo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Título</w:t>
                </w:r>
              </w:p>
            </w:sdtContent>
          </w:sdt>
          <w:sdt>
            <w:sdtPr>
              <w:rPr>
                <w:lang w:val="pt-BR"/>
              </w:rPr>
              <w:id w:val="-794213661"/>
              <w:placeholder>
                <w:docPart w:val="181DD1A66F524D318889F2AD6CA8C8BE"/>
              </w:placeholder>
              <w:temporary/>
              <w:showingPlcHdr/>
              <w15:appearance w15:val="hidden"/>
            </w:sdtPr>
            <w:sdtEndPr/>
            <w:sdtContent>
              <w:p w14:paraId="69E69728" w14:textId="77777777" w:rsidR="00EA415B" w:rsidRPr="00A544F0" w:rsidRDefault="00375B27">
                <w:pPr>
                  <w:pStyle w:val="Corpodetexto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Para começar imediatamente, clique em qualquer texto de espaço reservado (como este) e comece a digitar para substituí-lo por seu próprio texto. Deseja inserir uma imagem a partir de seus arquivos ou adicionar uma forma? Você conseguiu! Na guia Inserir da faixa de opções, toque na opção desejada.</w:t>
                </w:r>
              </w:p>
            </w:sdtContent>
          </w:sdt>
        </w:tc>
        <w:tc>
          <w:tcPr>
            <w:tcW w:w="4186" w:type="dxa"/>
          </w:tcPr>
          <w:p w14:paraId="4E41D5FD" w14:textId="77777777" w:rsidR="00EA415B" w:rsidRPr="00A544F0" w:rsidRDefault="00375B27">
            <w:pPr>
              <w:jc w:val="center"/>
              <w:rPr>
                <w:lang w:val="pt-BR"/>
              </w:rPr>
            </w:pPr>
            <w:r w:rsidRPr="00A544F0">
              <w:rPr>
                <w:noProof/>
                <w:lang w:val="pt-BR" w:bidi="pt-BR"/>
              </w:rPr>
              <w:drawing>
                <wp:inline distT="0" distB="0" distL="0" distR="0" wp14:anchorId="1CE3AB56" wp14:editId="6530C23B">
                  <wp:extent cx="2135697" cy="1480921"/>
                  <wp:effectExtent l="152400" t="190500" r="245745" b="233680"/>
                  <wp:docPr id="1" name="Espaço reservado " title="Foto de um tucano em uma floresta ver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decalendrio"/>
        <w:tblW w:w="5000" w:type="pct"/>
        <w:tblLook w:val="0420" w:firstRow="1" w:lastRow="0" w:firstColumn="0" w:lastColumn="0" w:noHBand="0" w:noVBand="1"/>
        <w:tblCaption w:val="Tabela de layout"/>
      </w:tblPr>
      <w:tblGrid>
        <w:gridCol w:w="1497"/>
        <w:gridCol w:w="1497"/>
        <w:gridCol w:w="1487"/>
        <w:gridCol w:w="1501"/>
        <w:gridCol w:w="1496"/>
        <w:gridCol w:w="1477"/>
        <w:gridCol w:w="1495"/>
      </w:tblGrid>
      <w:tr w:rsidR="00EA415B" w:rsidRPr="00A544F0" w14:paraId="1B6D0317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lang w:val="pt-BR"/>
            </w:rPr>
            <w:id w:val="2085032416"/>
            <w:placeholder>
              <w:docPart w:val="37886B14370E4C0DB6635101ADD3AB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14:paraId="7ACB9EF2" w14:textId="77777777" w:rsidR="00EA415B" w:rsidRPr="00A544F0" w:rsidRDefault="00375B27">
                <w:pPr>
                  <w:pStyle w:val="Dias"/>
                  <w:rPr>
                    <w:lang w:val="pt-BR"/>
                  </w:rPr>
                </w:pPr>
                <w:r w:rsidRPr="00A544F0">
                  <w:rPr>
                    <w:lang w:val="pt-BR" w:bidi="pt-BR"/>
                  </w:rPr>
                  <w:t>Domingo</w:t>
                </w:r>
              </w:p>
            </w:tc>
          </w:sdtContent>
        </w:sdt>
        <w:tc>
          <w:tcPr>
            <w:tcW w:w="1538" w:type="dxa"/>
          </w:tcPr>
          <w:p w14:paraId="709DB222" w14:textId="77777777" w:rsidR="00EA415B" w:rsidRPr="00A544F0" w:rsidRDefault="00D02762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2141225648"/>
                <w:placeholder>
                  <w:docPart w:val="9EA94BD613384CFBAE1DBF85CE21C0F2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Segunda</w:t>
                </w:r>
              </w:sdtContent>
            </w:sdt>
          </w:p>
        </w:tc>
        <w:tc>
          <w:tcPr>
            <w:tcW w:w="1540" w:type="dxa"/>
          </w:tcPr>
          <w:p w14:paraId="6CC7A4E1" w14:textId="77777777" w:rsidR="00EA415B" w:rsidRPr="00A544F0" w:rsidRDefault="00D02762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-225834277"/>
                <w:placeholder>
                  <w:docPart w:val="764AF78ABB8941159E9BC10A98A63520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Terça-feira</w:t>
                </w:r>
              </w:sdtContent>
            </w:sdt>
          </w:p>
        </w:tc>
        <w:tc>
          <w:tcPr>
            <w:tcW w:w="1552" w:type="dxa"/>
          </w:tcPr>
          <w:p w14:paraId="420D468C" w14:textId="77777777" w:rsidR="00EA415B" w:rsidRPr="00A544F0" w:rsidRDefault="00D02762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-1121838800"/>
                <w:placeholder>
                  <w:docPart w:val="D7FFC6236B294E5BBEAAEA4B86418732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Quarta</w:t>
                </w:r>
              </w:sdtContent>
            </w:sdt>
          </w:p>
        </w:tc>
        <w:tc>
          <w:tcPr>
            <w:tcW w:w="1543" w:type="dxa"/>
          </w:tcPr>
          <w:p w14:paraId="1258379D" w14:textId="77777777" w:rsidR="00EA415B" w:rsidRPr="00A544F0" w:rsidRDefault="00D02762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-1805692476"/>
                <w:placeholder>
                  <w:docPart w:val="F82B6388BE86484B9843D80E25E18FBB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Quinta-feira</w:t>
                </w:r>
              </w:sdtContent>
            </w:sdt>
          </w:p>
        </w:tc>
        <w:tc>
          <w:tcPr>
            <w:tcW w:w="1533" w:type="dxa"/>
          </w:tcPr>
          <w:p w14:paraId="5D5A31D7" w14:textId="77777777" w:rsidR="00EA415B" w:rsidRPr="00A544F0" w:rsidRDefault="00D02762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815225377"/>
                <w:placeholder>
                  <w:docPart w:val="BB3D1ED0D6744006A6309CCF676E2569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Sexta</w:t>
                </w:r>
              </w:sdtContent>
            </w:sdt>
          </w:p>
        </w:tc>
        <w:tc>
          <w:tcPr>
            <w:tcW w:w="1542" w:type="dxa"/>
          </w:tcPr>
          <w:p w14:paraId="6836DA99" w14:textId="77777777" w:rsidR="00EA415B" w:rsidRPr="00A544F0" w:rsidRDefault="00D02762">
            <w:pPr>
              <w:pStyle w:val="Dias"/>
              <w:rPr>
                <w:lang w:val="pt-BR"/>
              </w:rPr>
            </w:pPr>
            <w:sdt>
              <w:sdtPr>
                <w:rPr>
                  <w:lang w:val="pt-BR"/>
                </w:rPr>
                <w:id w:val="36251574"/>
                <w:placeholder>
                  <w:docPart w:val="310FFDCC3BE34CC7B5B17C56F2E29449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A544F0">
                  <w:rPr>
                    <w:lang w:val="pt-BR" w:bidi="pt-BR"/>
                  </w:rPr>
                  <w:t>Sábado</w:t>
                </w:r>
              </w:sdtContent>
            </w:sdt>
          </w:p>
        </w:tc>
      </w:tr>
      <w:tr w:rsidR="00EA415B" w:rsidRPr="00A544F0" w14:paraId="31628D44" w14:textId="77777777" w:rsidTr="00EA415B">
        <w:tc>
          <w:tcPr>
            <w:tcW w:w="1536" w:type="dxa"/>
            <w:tcBorders>
              <w:bottom w:val="nil"/>
            </w:tcBorders>
          </w:tcPr>
          <w:p w14:paraId="401C4539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domingo</w:instrText>
            </w:r>
            <w:r w:rsidRPr="00A544F0">
              <w:rPr>
                <w:lang w:val="pt-BR" w:bidi="pt-BR"/>
              </w:rPr>
              <w:instrText>" 1 ""</w:instrTex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14:paraId="17987A92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segunda-feira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2022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14:paraId="4FA2E4D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terça-feira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b/>
                <w:noProof/>
                <w:lang w:val="pt-BR" w:bidi="pt-BR"/>
              </w:rPr>
              <w:instrText>!B2 Não está na tabela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14:paraId="3732EA79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quarta-feira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b/>
                <w:noProof/>
                <w:lang w:val="pt-BR" w:bidi="pt-BR"/>
              </w:rPr>
              <w:instrText>!C2 Não está na tabela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14:paraId="3759E4E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>= "</w:instrText>
            </w:r>
            <w:r w:rsidR="0010056C" w:rsidRPr="00A544F0">
              <w:rPr>
                <w:lang w:val="pt-BR" w:bidi="pt-BR"/>
              </w:rPr>
              <w:instrText>quinta-feira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b/>
                <w:noProof/>
                <w:lang w:val="pt-BR" w:bidi="pt-BR"/>
              </w:rPr>
              <w:instrText>!D2 Não está na tabela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14:paraId="0EAFF7B9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=E2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14:paraId="0FBF1A59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MonthStart \@ dddd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sexta-feira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"</w:instrText>
            </w:r>
            <w:r w:rsidR="0010056C" w:rsidRPr="00A544F0">
              <w:rPr>
                <w:lang w:val="pt-BR" w:bidi="pt-BR"/>
              </w:rPr>
              <w:instrText>sábado</w:instrText>
            </w:r>
            <w:r w:rsidRPr="00A544F0">
              <w:rPr>
                <w:lang w:val="pt-BR" w:bidi="pt-BR"/>
              </w:rPr>
              <w:instrText xml:space="preserve">" 1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&lt;&gt; 0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=F2+1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5DF58781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CD247B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A16F5EE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DE55DE2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634FB0AB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3397CD9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4F77337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2AFD9979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6E2F94D0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2F5C43D2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=G2+1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3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01A28E9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4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54459671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5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0CA9477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6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552874E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7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0C1AA53B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8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754188F2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9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51333899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326CD4CB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142C328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E9A78FE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0720AB54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0B595D28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7E577E6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D982793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76EADCA7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350F2BB6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=G4+1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10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220CAEB3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5B96CABD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12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42EC99F7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13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09DB6263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14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405A38A5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15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603BF31F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16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7364CB94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B1FDE31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09BCA75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73B29702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255823E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16579BB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CFBD299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3CB255B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6A679592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7CE2DD74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=G6+1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17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2656B28A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18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670C144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19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5573A257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20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5027D1AD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22A3AD2C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22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7C3723DB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t>23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39842856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2E1FC8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52A26006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3A4AA5D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5CC9E766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8BF2545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6805B38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3DC49490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55849F6F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14:paraId="1E0C44C9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=G8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23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=G8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23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=G8+1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24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14:paraId="57B788D1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24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25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14:paraId="3708A3CD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25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=B10+1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26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14:paraId="6180BC33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26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=C10+1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27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14:paraId="22C0CA5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27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=D10+1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28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14:paraId="592049D2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28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=E10+1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29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14:paraId="46BCD6A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29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=F10+1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30</w:t>
            </w:r>
            <w:r w:rsidRPr="00A544F0">
              <w:rPr>
                <w:lang w:val="pt-BR" w:bidi="pt-BR"/>
              </w:rPr>
              <w:fldChar w:fldCharType="end"/>
            </w:r>
          </w:p>
        </w:tc>
      </w:tr>
      <w:tr w:rsidR="00EA415B" w:rsidRPr="00A544F0" w14:paraId="5F5996D3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BE55770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08585608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3FE92B6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6F33C91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30B7598B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04F2F4A7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7A06542" w14:textId="77777777" w:rsidR="00EA415B" w:rsidRPr="00A544F0" w:rsidRDefault="00EA415B">
            <w:pPr>
              <w:rPr>
                <w:lang w:val="pt-BR"/>
              </w:rPr>
            </w:pPr>
          </w:p>
        </w:tc>
      </w:tr>
      <w:tr w:rsidR="00EA415B" w:rsidRPr="00A544F0" w14:paraId="0BBACF44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0AFC149E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=G10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=G10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30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=G10+1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separate"/>
            </w:r>
            <w:r w:rsidR="002F68F9" w:rsidRPr="00A544F0">
              <w:rPr>
                <w:noProof/>
                <w:lang w:val="pt-BR" w:bidi="pt-BR"/>
              </w:rPr>
              <w:t>31</w:t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03AF9D76" w14:textId="77777777" w:rsidR="00EA415B" w:rsidRPr="00A544F0" w:rsidRDefault="00375B27">
            <w:pPr>
              <w:pStyle w:val="Datas"/>
              <w:rPr>
                <w:lang w:val="pt-BR"/>
              </w:rPr>
            </w:pP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=A12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= 0,""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IF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=A12 </w:instrText>
            </w:r>
            <w:r w:rsidRPr="00A544F0">
              <w:rPr>
                <w:lang w:val="pt-BR" w:bidi="pt-BR"/>
              </w:rPr>
              <w:fldChar w:fldCharType="separate"/>
            </w:r>
            <w:r w:rsidR="00C84B58" w:rsidRPr="00A544F0">
              <w:rPr>
                <w:noProof/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&lt;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DocVariable MonthEnd \@ d </w:instrText>
            </w:r>
            <w:r w:rsidRPr="00A544F0">
              <w:rPr>
                <w:lang w:val="pt-BR" w:bidi="pt-BR"/>
              </w:rPr>
              <w:fldChar w:fldCharType="separate"/>
            </w:r>
            <w:r w:rsidR="002F68F9">
              <w:rPr>
                <w:lang w:val="pt-BR" w:bidi="pt-BR"/>
              </w:rPr>
              <w:instrText>31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 </w:instrText>
            </w:r>
            <w:r w:rsidRPr="00A544F0">
              <w:rPr>
                <w:lang w:val="pt-BR" w:bidi="pt-BR"/>
              </w:rPr>
              <w:fldChar w:fldCharType="begin"/>
            </w:r>
            <w:r w:rsidRPr="00A544F0">
              <w:rPr>
                <w:lang w:val="pt-BR" w:bidi="pt-BR"/>
              </w:rPr>
              <w:instrText xml:space="preserve"> =A12+1 </w:instrText>
            </w:r>
            <w:r w:rsidRPr="00A544F0">
              <w:rPr>
                <w:lang w:val="pt-BR" w:bidi="pt-BR"/>
              </w:rPr>
              <w:fldChar w:fldCharType="separate"/>
            </w:r>
            <w:r w:rsidR="0010056C" w:rsidRPr="00A544F0">
              <w:rPr>
                <w:noProof/>
                <w:lang w:val="pt-BR" w:bidi="pt-BR"/>
              </w:rPr>
              <w:instrText>2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instrText xml:space="preserve"> "" </w:instrText>
            </w:r>
            <w:r w:rsidRPr="00A544F0">
              <w:rPr>
                <w:lang w:val="pt-BR" w:bidi="pt-BR"/>
              </w:rPr>
              <w:fldChar w:fldCharType="end"/>
            </w:r>
            <w:r w:rsidRPr="00A544F0">
              <w:rPr>
                <w:lang w:val="pt-BR" w:bidi="pt-BR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033863DB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255B6D93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3F876FE7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49DCD70C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3832B0F1" w14:textId="77777777" w:rsidR="00EA415B" w:rsidRPr="00A544F0" w:rsidRDefault="00EA415B">
            <w:pPr>
              <w:pStyle w:val="Datas"/>
              <w:rPr>
                <w:lang w:val="pt-BR"/>
              </w:rPr>
            </w:pPr>
          </w:p>
        </w:tc>
      </w:tr>
      <w:tr w:rsidR="00EA415B" w:rsidRPr="00A544F0" w14:paraId="77FF4E26" w14:textId="77777777" w:rsidTr="00EA415B">
        <w:trPr>
          <w:trHeight w:hRule="exact" w:val="864"/>
        </w:trPr>
        <w:tc>
          <w:tcPr>
            <w:tcW w:w="1536" w:type="dxa"/>
          </w:tcPr>
          <w:p w14:paraId="18AE22A5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8" w:type="dxa"/>
          </w:tcPr>
          <w:p w14:paraId="6B73DD98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0" w:type="dxa"/>
          </w:tcPr>
          <w:p w14:paraId="5708FF43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52" w:type="dxa"/>
          </w:tcPr>
          <w:p w14:paraId="0F358EAD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3" w:type="dxa"/>
          </w:tcPr>
          <w:p w14:paraId="14AF3474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33" w:type="dxa"/>
          </w:tcPr>
          <w:p w14:paraId="207C030F" w14:textId="77777777" w:rsidR="00EA415B" w:rsidRPr="00A544F0" w:rsidRDefault="00EA415B">
            <w:pPr>
              <w:rPr>
                <w:lang w:val="pt-BR"/>
              </w:rPr>
            </w:pPr>
          </w:p>
        </w:tc>
        <w:tc>
          <w:tcPr>
            <w:tcW w:w="1542" w:type="dxa"/>
          </w:tcPr>
          <w:p w14:paraId="508E23C6" w14:textId="77777777" w:rsidR="00EA415B" w:rsidRPr="00A544F0" w:rsidRDefault="00EA415B">
            <w:pPr>
              <w:rPr>
                <w:lang w:val="pt-BR"/>
              </w:rPr>
            </w:pPr>
          </w:p>
        </w:tc>
      </w:tr>
    </w:tbl>
    <w:sdt>
      <w:sdtPr>
        <w:rPr>
          <w:lang w:val="pt-BR"/>
        </w:rPr>
        <w:id w:val="31938234"/>
        <w:placeholder>
          <w:docPart w:val="FBF998386585424A8C28DC5AA402763F"/>
        </w:placeholder>
        <w:temporary/>
        <w:showingPlcHdr/>
        <w15:appearance w15:val="hidden"/>
      </w:sdtPr>
      <w:sdtEndPr/>
      <w:sdtContent>
        <w:p w14:paraId="1866053D" w14:textId="77777777" w:rsidR="00EA415B" w:rsidRPr="00A544F0" w:rsidRDefault="00375B27">
          <w:pPr>
            <w:pStyle w:val="Citao"/>
            <w:rPr>
              <w:lang w:val="pt-BR"/>
            </w:rPr>
          </w:pPr>
          <w:r w:rsidRPr="00A544F0">
            <w:rPr>
              <w:lang w:val="pt-BR" w:bidi="pt-BR"/>
            </w:rPr>
            <w:t>Visualize e edite este documento no Word em seu computador, tablet ou telefone. Você pode editar o texto, inserir facilmente conteúdo, como imagens, formas e tabelas, e salvar o documento perfeitamente na nuvem pelo Word no seu dispositivo Windows, Mac, Android ou iOS.</w:t>
          </w:r>
        </w:p>
      </w:sdtContent>
    </w:sdt>
    <w:sectPr w:rsidR="00EA415B" w:rsidRPr="00A544F0" w:rsidSect="007900DE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B8C16" w14:textId="77777777" w:rsidR="00D02762" w:rsidRDefault="00D02762">
      <w:pPr>
        <w:spacing w:before="0" w:after="0"/>
      </w:pPr>
      <w:r>
        <w:separator/>
      </w:r>
    </w:p>
  </w:endnote>
  <w:endnote w:type="continuationSeparator" w:id="0">
    <w:p w14:paraId="469CDBDC" w14:textId="77777777" w:rsidR="00D02762" w:rsidRDefault="00D027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211B" w14:textId="77777777" w:rsidR="00D02762" w:rsidRDefault="00D02762">
      <w:pPr>
        <w:spacing w:before="0" w:after="0"/>
      </w:pPr>
      <w:r>
        <w:separator/>
      </w:r>
    </w:p>
  </w:footnote>
  <w:footnote w:type="continuationSeparator" w:id="0">
    <w:p w14:paraId="506552A5" w14:textId="77777777" w:rsidR="00D02762" w:rsidRDefault="00D027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21"/>
    <w:docVar w:name="MonthStart" w:val="01/01/2021"/>
    <w:docVar w:name="ShowDynamicGuides" w:val="1"/>
    <w:docVar w:name="ShowMarginGuides" w:val="0"/>
    <w:docVar w:name="ShowOutlines" w:val="0"/>
    <w:docVar w:name="ShowStaticGuides" w:val="0"/>
  </w:docVars>
  <w:rsids>
    <w:rsidRoot w:val="002F68F9"/>
    <w:rsid w:val="0010056C"/>
    <w:rsid w:val="00123C18"/>
    <w:rsid w:val="00124ADC"/>
    <w:rsid w:val="00193E15"/>
    <w:rsid w:val="0025748C"/>
    <w:rsid w:val="00282DE3"/>
    <w:rsid w:val="002F68F9"/>
    <w:rsid w:val="002F7032"/>
    <w:rsid w:val="00320970"/>
    <w:rsid w:val="00375B27"/>
    <w:rsid w:val="00550173"/>
    <w:rsid w:val="005B0C48"/>
    <w:rsid w:val="0064687B"/>
    <w:rsid w:val="007900DE"/>
    <w:rsid w:val="00812DAD"/>
    <w:rsid w:val="0081356A"/>
    <w:rsid w:val="008F0AEB"/>
    <w:rsid w:val="00925ED9"/>
    <w:rsid w:val="00997C7D"/>
    <w:rsid w:val="009A164A"/>
    <w:rsid w:val="009A7C5B"/>
    <w:rsid w:val="009B39A4"/>
    <w:rsid w:val="00A544F0"/>
    <w:rsid w:val="00B864F3"/>
    <w:rsid w:val="00BC6A26"/>
    <w:rsid w:val="00BF0FEE"/>
    <w:rsid w:val="00BF4383"/>
    <w:rsid w:val="00C41633"/>
    <w:rsid w:val="00C84B58"/>
    <w:rsid w:val="00CB00F4"/>
    <w:rsid w:val="00D02762"/>
    <w:rsid w:val="00D86D82"/>
    <w:rsid w:val="00E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4E2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pt-PT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5"/>
    <w:qFormat/>
    <w:pPr>
      <w:spacing w:after="120" w:line="276" w:lineRule="auto"/>
    </w:pPr>
  </w:style>
  <w:style w:type="character" w:customStyle="1" w:styleId="CorpodetextoChar">
    <w:name w:val="Corpo de texto Char"/>
    <w:basedOn w:val="Fontepargpadro"/>
    <w:link w:val="Corpodetexto"/>
    <w:uiPriority w:val="5"/>
    <w:rPr>
      <w:sz w:val="20"/>
    </w:rPr>
  </w:style>
  <w:style w:type="paragraph" w:customStyle="1" w:styleId="Ms">
    <w:name w:val="Mês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Ano">
    <w:name w:val="Ano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tulo">
    <w:name w:val="Subtitle"/>
    <w:basedOn w:val="Normal"/>
    <w:link w:val="Subttulo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3"/>
    <w:rPr>
      <w:b/>
      <w:color w:val="FFFFFF" w:themeColor="background1"/>
      <w:sz w:val="24"/>
      <w:szCs w:val="24"/>
    </w:rPr>
  </w:style>
  <w:style w:type="paragraph" w:styleId="Ttulo">
    <w:name w:val="Title"/>
    <w:basedOn w:val="Normal"/>
    <w:link w:val="Ttulo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ias">
    <w:name w:val="Dia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eladecalendrio">
    <w:name w:val="Tabela de calendário"/>
    <w:basedOn w:val="Tabela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as">
    <w:name w:val="Data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Textodebalo">
    <w:name w:val="Balloon Text"/>
    <w:basedOn w:val="Normal"/>
    <w:link w:val="Textodebalo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19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19"/>
    <w:semiHidden/>
    <w:unhideWhenUsed/>
  </w:style>
  <w:style w:type="paragraph" w:styleId="Textoembloco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Corpodetexto2">
    <w:name w:val="Body Text 2"/>
    <w:basedOn w:val="Normal"/>
    <w:link w:val="Corpodetexto2Char"/>
    <w:uiPriority w:val="19"/>
    <w:semiHidden/>
    <w:unhideWhenUsed/>
    <w:pPr>
      <w:spacing w:after="120"/>
      <w:ind w:left="360"/>
    </w:pPr>
  </w:style>
  <w:style w:type="paragraph" w:styleId="Corpodetexto3">
    <w:name w:val="Body Text 3"/>
    <w:basedOn w:val="Normal"/>
    <w:link w:val="Corpodetexto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19"/>
    <w:semiHidden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19"/>
    <w:semiHidden/>
    <w:unhideWhenUsed/>
    <w:pPr>
      <w:spacing w:after="0" w:line="240" w:lineRule="auto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19"/>
    <w:semiHidden/>
    <w:rPr>
      <w:sz w:val="20"/>
    </w:rPr>
  </w:style>
  <w:style w:type="character" w:customStyle="1" w:styleId="Corpodetexto2Char">
    <w:name w:val="Corpo de texto 2 Char"/>
    <w:basedOn w:val="Fontepargpadro"/>
    <w:link w:val="Corpodetexto2"/>
    <w:uiPriority w:val="19"/>
    <w:semiHidden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uiPriority w:val="19"/>
    <w:semiHidden/>
    <w:unhideWhenUsed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uiPriority w:val="19"/>
    <w:semiHidden/>
    <w:rPr>
      <w:sz w:val="20"/>
    </w:rPr>
  </w:style>
  <w:style w:type="paragraph" w:styleId="Recuodecorpodetexto2">
    <w:name w:val="Body Text Indent 2"/>
    <w:basedOn w:val="Normal"/>
    <w:link w:val="Recuodecorpodetexto2Char"/>
    <w:uiPriority w:val="1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19"/>
    <w:semiHidden/>
    <w:rPr>
      <w:sz w:val="20"/>
    </w:rPr>
  </w:style>
  <w:style w:type="paragraph" w:styleId="Recuodecorpodetexto3">
    <w:name w:val="Body Text Indent 3"/>
    <w:basedOn w:val="Normal"/>
    <w:link w:val="Recuodecorpodetexto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19"/>
    <w:semiHidden/>
    <w:rPr>
      <w:sz w:val="16"/>
      <w:szCs w:val="16"/>
    </w:rPr>
  </w:style>
  <w:style w:type="paragraph" w:styleId="Legenda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Encerramento">
    <w:name w:val="Closing"/>
    <w:basedOn w:val="Normal"/>
    <w:link w:val="EncerramentoChar"/>
    <w:uiPriority w:val="19"/>
    <w:semiHidden/>
    <w:unhideWhenUsed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19"/>
    <w:semiHidden/>
    <w:rPr>
      <w:sz w:val="20"/>
    </w:rPr>
  </w:style>
  <w:style w:type="paragraph" w:styleId="Textodecomentrio">
    <w:name w:val="annotation text"/>
    <w:basedOn w:val="Normal"/>
    <w:link w:val="TextodecomentrioChar"/>
    <w:uiPriority w:val="19"/>
    <w:semiHidden/>
    <w:unhideWhenUsed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1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1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1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19"/>
    <w:semiHidden/>
    <w:unhideWhenUsed/>
  </w:style>
  <w:style w:type="character" w:customStyle="1" w:styleId="DataChar">
    <w:name w:val="Data Char"/>
    <w:basedOn w:val="Fontepargpadro"/>
    <w:link w:val="Data"/>
    <w:uiPriority w:val="19"/>
    <w:semiHidden/>
    <w:rPr>
      <w:sz w:val="20"/>
    </w:rPr>
  </w:style>
  <w:style w:type="paragraph" w:styleId="MapadoDocumento">
    <w:name w:val="Document Map"/>
    <w:basedOn w:val="Normal"/>
    <w:link w:val="MapadoDocumento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19"/>
    <w:semiHidden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19"/>
    <w:semiHidden/>
    <w:unhideWhenUsed/>
  </w:style>
  <w:style w:type="character" w:customStyle="1" w:styleId="AssinaturadeEmailChar">
    <w:name w:val="Assinatura de Email Char"/>
    <w:basedOn w:val="Fontepargpadro"/>
    <w:link w:val="AssinaturadeEmail"/>
    <w:uiPriority w:val="19"/>
    <w:semiHidden/>
    <w:rPr>
      <w:sz w:val="20"/>
    </w:rPr>
  </w:style>
  <w:style w:type="paragraph" w:styleId="Textodenotadefim">
    <w:name w:val="endnote text"/>
    <w:basedOn w:val="Normal"/>
    <w:link w:val="TextodenotadefimChar"/>
    <w:uiPriority w:val="19"/>
    <w:semiHidden/>
    <w:unhideWhenUsed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19"/>
    <w:semiHidden/>
    <w:rPr>
      <w:sz w:val="20"/>
      <w:szCs w:val="20"/>
    </w:rPr>
  </w:style>
  <w:style w:type="paragraph" w:styleId="Destinatrio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/>
    </w:pPr>
  </w:style>
  <w:style w:type="paragraph" w:styleId="Textodenotaderodap">
    <w:name w:val="footnote text"/>
    <w:basedOn w:val="Normal"/>
    <w:link w:val="TextodenotaderodapChar"/>
    <w:uiPriority w:val="19"/>
    <w:semiHidden/>
    <w:unhideWhenUsed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1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0" w:after="0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uiPriority w:val="19"/>
    <w:semiHidden/>
    <w:unhideWhenUsed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19"/>
    <w:semiHidden/>
    <w:rPr>
      <w:i/>
      <w:iCs/>
      <w:sz w:val="20"/>
    </w:rPr>
  </w:style>
  <w:style w:type="paragraph" w:styleId="Pr-formataoHTML">
    <w:name w:val="HTML Preformatted"/>
    <w:basedOn w:val="Normal"/>
    <w:link w:val="Pr-formataoHTMLChar"/>
    <w:uiPriority w:val="19"/>
    <w:semiHidden/>
    <w:unhideWhenUsed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19"/>
    <w:semiHidden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Remissivo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Remissivo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Remissivo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Remissivo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Remissivo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Remissivo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Remissivo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Remissivo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Ttulodendiceremissivo">
    <w:name w:val="index heading"/>
    <w:basedOn w:val="Normal"/>
    <w:next w:val="Remissivo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Numerada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Numerada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Numerada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Numerada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Textodemacro">
    <w:name w:val="macro"/>
    <w:link w:val="Textodemacro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19"/>
    <w:semiHidden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"/>
    <w:unhideWhenUsed/>
    <w:qFormat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1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19"/>
    <w:semiHidden/>
    <w:unhideWhenUsed/>
  </w:style>
  <w:style w:type="character" w:customStyle="1" w:styleId="TtulodanotaChar">
    <w:name w:val="Título da nota Char"/>
    <w:basedOn w:val="Fontepargpadro"/>
    <w:link w:val="Ttulodanota"/>
    <w:uiPriority w:val="19"/>
    <w:semiHidden/>
    <w:rPr>
      <w:sz w:val="20"/>
    </w:rPr>
  </w:style>
  <w:style w:type="paragraph" w:styleId="TextosemFormatao">
    <w:name w:val="Plain Text"/>
    <w:basedOn w:val="Normal"/>
    <w:link w:val="TextosemFormatao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19"/>
    <w:semiHidden/>
    <w:rPr>
      <w:rFonts w:ascii="Consolas" w:hAnsi="Consolas"/>
      <w:sz w:val="21"/>
      <w:szCs w:val="21"/>
    </w:rPr>
  </w:style>
  <w:style w:type="paragraph" w:styleId="Citao">
    <w:name w:val="Quote"/>
    <w:basedOn w:val="Normal"/>
    <w:link w:val="Citao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CitaoChar">
    <w:name w:val="Citação Char"/>
    <w:basedOn w:val="Fontepargpadro"/>
    <w:link w:val="Citao"/>
    <w:uiPriority w:val="8"/>
    <w:rPr>
      <w:iCs/>
    </w:rPr>
  </w:style>
  <w:style w:type="paragraph" w:styleId="Saudao">
    <w:name w:val="Salutation"/>
    <w:basedOn w:val="Normal"/>
    <w:next w:val="Normal"/>
    <w:link w:val="SaudaoChar"/>
    <w:uiPriority w:val="19"/>
    <w:semiHidden/>
    <w:unhideWhenUsed/>
  </w:style>
  <w:style w:type="character" w:customStyle="1" w:styleId="SaudaoChar">
    <w:name w:val="Saudação Char"/>
    <w:basedOn w:val="Fontepargpadro"/>
    <w:link w:val="Saudao"/>
    <w:uiPriority w:val="19"/>
    <w:semiHidden/>
    <w:rPr>
      <w:sz w:val="20"/>
    </w:rPr>
  </w:style>
  <w:style w:type="paragraph" w:styleId="Assinatura">
    <w:name w:val="Signature"/>
    <w:basedOn w:val="Normal"/>
    <w:link w:val="AssinaturaChar"/>
    <w:uiPriority w:val="19"/>
    <w:semiHidden/>
    <w:unhideWhenUsed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19"/>
    <w:semiHidden/>
    <w:rPr>
      <w:sz w:val="20"/>
    </w:rPr>
  </w:style>
  <w:style w:type="paragraph" w:styleId="ndicedeautoridad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ndicedeilustraes">
    <w:name w:val="table of figures"/>
    <w:basedOn w:val="Normal"/>
    <w:next w:val="Normal"/>
    <w:uiPriority w:val="19"/>
    <w:semiHidden/>
    <w:unhideWhenUsed/>
  </w:style>
  <w:style w:type="paragraph" w:styleId="Ttulodendicedeautoridades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CabealhodoSumrio">
    <w:name w:val="TOC Heading"/>
    <w:basedOn w:val="Ttulo1"/>
    <w:next w:val="Normal"/>
    <w:uiPriority w:val="14"/>
    <w:semiHidden/>
    <w:unhideWhenUsed/>
    <w:qFormat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Simples4">
    <w:name w:val="Plain Table 4"/>
    <w:basedOn w:val="Tabelanormal"/>
    <w:uiPriority w:val="9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d\AppData\Local\Microsoft\Office\16.0\DTS\pt-BR%7bEF781013-1D1D-4988-827B-2FC4B938EF5E%7d\%7b1F73F8BD-7C70-44DA-8F8B-FC341F6FBFA9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37E3FB71694ABDAA6E3FFAD57AB7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322A9B-0F66-4993-A5BE-08231FB49D48}"/>
      </w:docPartPr>
      <w:docPartBody>
        <w:p w:rsidR="00000000" w:rsidRDefault="00AB6E7F">
          <w:pPr>
            <w:pStyle w:val="7837E3FB71694ABDAA6E3FFAD57AB7F3"/>
          </w:pPr>
          <w:r w:rsidRPr="00A544F0">
            <w:rPr>
              <w:lang w:bidi="pt-BR"/>
            </w:rPr>
            <w:t>Subtítulo</w:t>
          </w:r>
        </w:p>
      </w:docPartBody>
    </w:docPart>
    <w:docPart>
      <w:docPartPr>
        <w:name w:val="9832E989AD4E498991EB4E825C5DC3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6C93E-38D6-439F-B0DE-647A313C47A2}"/>
      </w:docPartPr>
      <w:docPartBody>
        <w:p w:rsidR="00000000" w:rsidRDefault="00AB6E7F">
          <w:pPr>
            <w:pStyle w:val="9832E989AD4E498991EB4E825C5DC33F"/>
          </w:pPr>
          <w:r w:rsidRPr="00A544F0">
            <w:rPr>
              <w:lang w:bidi="pt-BR"/>
            </w:rPr>
            <w:t>Título</w:t>
          </w:r>
        </w:p>
      </w:docPartBody>
    </w:docPart>
    <w:docPart>
      <w:docPartPr>
        <w:name w:val="181DD1A66F524D318889F2AD6CA8C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C1F1B1-063F-4412-8021-2662DA2932C7}"/>
      </w:docPartPr>
      <w:docPartBody>
        <w:p w:rsidR="00000000" w:rsidRDefault="00AB6E7F">
          <w:pPr>
            <w:pStyle w:val="181DD1A66F524D318889F2AD6CA8C8BE"/>
          </w:pPr>
          <w:r w:rsidRPr="00A544F0">
            <w:rPr>
              <w:lang w:bidi="pt-BR"/>
            </w:rPr>
            <w:t>Para começar imediatamente, clique em qualquer texto de espaço reservado (como este) e comece a digitar para substituí-lo por seu próprio texto. D</w:t>
          </w:r>
          <w:r w:rsidRPr="00A544F0">
            <w:rPr>
              <w:lang w:bidi="pt-BR"/>
            </w:rPr>
            <w:t>eseja inserir uma imagem a partir de seus arquivos ou adicionar uma forma? Você conseguiu! Na guia Inserir da faixa de opções, toque na opção desejada.</w:t>
          </w:r>
        </w:p>
      </w:docPartBody>
    </w:docPart>
    <w:docPart>
      <w:docPartPr>
        <w:name w:val="37886B14370E4C0DB6635101ADD3A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5ABC24-E0A3-4EDE-A52A-27F32BB54897}"/>
      </w:docPartPr>
      <w:docPartBody>
        <w:p w:rsidR="00000000" w:rsidRDefault="00AB6E7F">
          <w:pPr>
            <w:pStyle w:val="37886B14370E4C0DB6635101ADD3AB3E"/>
          </w:pPr>
          <w:r w:rsidRPr="00A544F0">
            <w:rPr>
              <w:lang w:bidi="pt-BR"/>
            </w:rPr>
            <w:t>Domingo</w:t>
          </w:r>
        </w:p>
      </w:docPartBody>
    </w:docPart>
    <w:docPart>
      <w:docPartPr>
        <w:name w:val="9EA94BD613384CFBAE1DBF85CE21C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E8B38-681D-4D98-BDE5-AEC130BD949D}"/>
      </w:docPartPr>
      <w:docPartBody>
        <w:p w:rsidR="00000000" w:rsidRDefault="00AB6E7F">
          <w:pPr>
            <w:pStyle w:val="9EA94BD613384CFBAE1DBF85CE21C0F2"/>
          </w:pPr>
          <w:r w:rsidRPr="00A544F0">
            <w:rPr>
              <w:lang w:bidi="pt-BR"/>
            </w:rPr>
            <w:t>Segunda</w:t>
          </w:r>
        </w:p>
      </w:docPartBody>
    </w:docPart>
    <w:docPart>
      <w:docPartPr>
        <w:name w:val="764AF78ABB8941159E9BC10A98A635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4AAEA2-CA00-4D6E-9C4B-A469E3F877D9}"/>
      </w:docPartPr>
      <w:docPartBody>
        <w:p w:rsidR="00000000" w:rsidRDefault="00AB6E7F">
          <w:pPr>
            <w:pStyle w:val="764AF78ABB8941159E9BC10A98A63520"/>
          </w:pPr>
          <w:r w:rsidRPr="00A544F0">
            <w:rPr>
              <w:lang w:bidi="pt-BR"/>
            </w:rPr>
            <w:t>Terça-feira</w:t>
          </w:r>
        </w:p>
      </w:docPartBody>
    </w:docPart>
    <w:docPart>
      <w:docPartPr>
        <w:name w:val="D7FFC6236B294E5BBEAAEA4B864187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B1FCAA-76B2-4515-A1CB-984181B07937}"/>
      </w:docPartPr>
      <w:docPartBody>
        <w:p w:rsidR="00000000" w:rsidRDefault="00AB6E7F">
          <w:pPr>
            <w:pStyle w:val="D7FFC6236B294E5BBEAAEA4B86418732"/>
          </w:pPr>
          <w:r w:rsidRPr="00A544F0">
            <w:rPr>
              <w:lang w:bidi="pt-BR"/>
            </w:rPr>
            <w:t>Quarta</w:t>
          </w:r>
        </w:p>
      </w:docPartBody>
    </w:docPart>
    <w:docPart>
      <w:docPartPr>
        <w:name w:val="F82B6388BE86484B9843D80E25E18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0B779B-0B2F-4D81-B3FB-2A44960740EC}"/>
      </w:docPartPr>
      <w:docPartBody>
        <w:p w:rsidR="00000000" w:rsidRDefault="00AB6E7F">
          <w:pPr>
            <w:pStyle w:val="F82B6388BE86484B9843D80E25E18FBB"/>
          </w:pPr>
          <w:r w:rsidRPr="00A544F0">
            <w:rPr>
              <w:lang w:bidi="pt-BR"/>
            </w:rPr>
            <w:t>Quinta-feira</w:t>
          </w:r>
        </w:p>
      </w:docPartBody>
    </w:docPart>
    <w:docPart>
      <w:docPartPr>
        <w:name w:val="BB3D1ED0D6744006A6309CCF676E25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CFB7C0-76C9-46A9-A5E0-530DC3DB6290}"/>
      </w:docPartPr>
      <w:docPartBody>
        <w:p w:rsidR="00000000" w:rsidRDefault="00AB6E7F">
          <w:pPr>
            <w:pStyle w:val="BB3D1ED0D6744006A6309CCF676E2569"/>
          </w:pPr>
          <w:r w:rsidRPr="00A544F0">
            <w:rPr>
              <w:lang w:bidi="pt-BR"/>
            </w:rPr>
            <w:t>Sexta</w:t>
          </w:r>
        </w:p>
      </w:docPartBody>
    </w:docPart>
    <w:docPart>
      <w:docPartPr>
        <w:name w:val="310FFDCC3BE34CC7B5B17C56F2E294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FAD7F-AE98-4463-ABCC-4BE0A48242EF}"/>
      </w:docPartPr>
      <w:docPartBody>
        <w:p w:rsidR="00000000" w:rsidRDefault="00AB6E7F">
          <w:pPr>
            <w:pStyle w:val="310FFDCC3BE34CC7B5B17C56F2E29449"/>
          </w:pPr>
          <w:r w:rsidRPr="00A544F0">
            <w:rPr>
              <w:lang w:bidi="pt-BR"/>
            </w:rPr>
            <w:t>Sábado</w:t>
          </w:r>
        </w:p>
      </w:docPartBody>
    </w:docPart>
    <w:docPart>
      <w:docPartPr>
        <w:name w:val="FBF998386585424A8C28DC5AA40276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75DAC-16C9-4C44-8824-58204FD422D7}"/>
      </w:docPartPr>
      <w:docPartBody>
        <w:p w:rsidR="00000000" w:rsidRDefault="00AB6E7F">
          <w:pPr>
            <w:pStyle w:val="FBF998386585424A8C28DC5AA402763F"/>
          </w:pPr>
          <w:r w:rsidRPr="00A544F0">
            <w:rPr>
              <w:lang w:bidi="pt-BR"/>
            </w:rPr>
            <w:t xml:space="preserve">Visualize e edite este documento no Word em seu computador, tablet ou telefone. Você pode editar o texto, inserir facilmente conteúdo, como imagens, formas e tabelas, e salvar o documento perfeitamente na nuvem pelo Word no seu </w:t>
          </w:r>
          <w:r w:rsidRPr="00A544F0">
            <w:rPr>
              <w:lang w:bidi="pt-BR"/>
            </w:rPr>
            <w:t>dispositivo Windows, Mac, Android ou iOS.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F"/>
    <w:rsid w:val="00A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837E3FB71694ABDAA6E3FFAD57AB7F3">
    <w:name w:val="7837E3FB71694ABDAA6E3FFAD57AB7F3"/>
  </w:style>
  <w:style w:type="paragraph" w:customStyle="1" w:styleId="9832E989AD4E498991EB4E825C5DC33F">
    <w:name w:val="9832E989AD4E498991EB4E825C5DC33F"/>
  </w:style>
  <w:style w:type="paragraph" w:customStyle="1" w:styleId="181DD1A66F524D318889F2AD6CA8C8BE">
    <w:name w:val="181DD1A66F524D318889F2AD6CA8C8BE"/>
  </w:style>
  <w:style w:type="paragraph" w:customStyle="1" w:styleId="37886B14370E4C0DB6635101ADD3AB3E">
    <w:name w:val="37886B14370E4C0DB6635101ADD3AB3E"/>
  </w:style>
  <w:style w:type="paragraph" w:customStyle="1" w:styleId="9EA94BD613384CFBAE1DBF85CE21C0F2">
    <w:name w:val="9EA94BD613384CFBAE1DBF85CE21C0F2"/>
  </w:style>
  <w:style w:type="paragraph" w:customStyle="1" w:styleId="764AF78ABB8941159E9BC10A98A63520">
    <w:name w:val="764AF78ABB8941159E9BC10A98A63520"/>
  </w:style>
  <w:style w:type="paragraph" w:customStyle="1" w:styleId="D7FFC6236B294E5BBEAAEA4B86418732">
    <w:name w:val="D7FFC6236B294E5BBEAAEA4B86418732"/>
  </w:style>
  <w:style w:type="paragraph" w:customStyle="1" w:styleId="F82B6388BE86484B9843D80E25E18FBB">
    <w:name w:val="F82B6388BE86484B9843D80E25E18FBB"/>
  </w:style>
  <w:style w:type="paragraph" w:customStyle="1" w:styleId="BB3D1ED0D6744006A6309CCF676E2569">
    <w:name w:val="BB3D1ED0D6744006A6309CCF676E2569"/>
  </w:style>
  <w:style w:type="paragraph" w:customStyle="1" w:styleId="310FFDCC3BE34CC7B5B17C56F2E29449">
    <w:name w:val="310FFDCC3BE34CC7B5B17C56F2E29449"/>
  </w:style>
  <w:style w:type="paragraph" w:customStyle="1" w:styleId="FBF998386585424A8C28DC5AA402763F">
    <w:name w:val="FBF998386585424A8C28DC5AA40276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9DEFB01-F854-437C-B4FC-393DE621B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38A1C-E39A-428D-998B-87EC4D17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4AB4C-DE95-4D99-AE3C-ED6E8B5E88D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{1F73F8BD-7C70-44DA-8F8B-FC341F6FBFA9}tf16382941_win32.dotm</Template>
  <TotalTime>0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2021-05-17T22:16:00Z</dcterms:created>
  <dcterms:modified xsi:type="dcterms:W3CDTF">2021-05-17T22:17:00Z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